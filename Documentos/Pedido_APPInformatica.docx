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BF3492" w:rsidRPr="00854EF2" w:rsidTr="00854EF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0" w:name="_GoBack"/>
            <w:bookmarkEnd w:id="0"/>
            <w:r w:rsidRPr="00854EF2">
              <w:t>APP Informática S.L.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</w:pPr>
            <w:r w:rsidRPr="00854EF2">
              <w:t>C.P.: 11010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</w:pPr>
            <w:r w:rsidRPr="00854EF2">
              <w:t>956077887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right"/>
            </w:pPr>
            <w:r w:rsidRPr="00854EF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" w:name="numpe"/>
            <w:bookmarkEnd w:id="1"/>
          </w:p>
        </w:tc>
      </w:tr>
      <w:tr w:rsidR="00BF3492" w:rsidRPr="00854EF2" w:rsidTr="00854EF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r w:rsidRPr="00854EF2">
              <w:t>C/ Barbate (Cádiz)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</w:pPr>
            <w:r w:rsidRPr="00854EF2">
              <w:t>CIF: B7245783S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right"/>
            </w:pPr>
            <w:r w:rsidRPr="00854EF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" w:name="fecha"/>
            <w:bookmarkEnd w:id="2"/>
          </w:p>
        </w:tc>
      </w:tr>
      <w:tr w:rsidR="00BF3492" w:rsidRPr="00854EF2" w:rsidTr="00854EF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</w:p>
          <w:p w:rsidR="00BF3492" w:rsidRPr="00854EF2" w:rsidRDefault="00BF3492" w:rsidP="00854EF2">
            <w:pPr>
              <w:spacing w:after="0" w:line="240" w:lineRule="auto"/>
            </w:pPr>
            <w:r w:rsidRPr="00854EF2">
              <w:rPr>
                <w:b/>
              </w:rPr>
              <w:t xml:space="preserve">Dirección de Envío: </w:t>
            </w:r>
            <w:r w:rsidRPr="00854EF2">
              <w:t>La Misma</w:t>
            </w:r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Fecha de entrega: </w:t>
            </w:r>
            <w:bookmarkStart w:id="3" w:name="entrega"/>
            <w:bookmarkEnd w:id="3"/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Transporte: </w:t>
            </w:r>
            <w:bookmarkStart w:id="4" w:name="transporte"/>
            <w:bookmarkEnd w:id="4"/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Condiciones de Pago: 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</w:p>
          <w:p w:rsidR="00BF3492" w:rsidRPr="00854EF2" w:rsidRDefault="00BF3492" w:rsidP="00854EF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DATOS DEL PROVEEDOR</w:t>
            </w:r>
          </w:p>
          <w:p w:rsidR="00BF3492" w:rsidRPr="00854EF2" w:rsidRDefault="00BF3492" w:rsidP="00854EF2">
            <w:pPr>
              <w:spacing w:after="0" w:line="240" w:lineRule="auto"/>
            </w:pPr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Nombre: </w:t>
            </w:r>
            <w:r>
              <w:rPr>
                <w:b/>
              </w:rPr>
              <w:t xml:space="preserve"> </w:t>
            </w:r>
            <w:bookmarkStart w:id="7" w:name="nompro"/>
            <w:bookmarkEnd w:id="7"/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Dirección: </w:t>
            </w:r>
            <w:r>
              <w:rPr>
                <w:b/>
              </w:rPr>
              <w:t xml:space="preserve"> </w:t>
            </w:r>
            <w:bookmarkStart w:id="8" w:name="dirpro"/>
            <w:bookmarkEnd w:id="8"/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>Población:</w:t>
            </w:r>
            <w:r>
              <w:rPr>
                <w:b/>
              </w:rPr>
              <w:t xml:space="preserve"> </w:t>
            </w:r>
            <w:bookmarkStart w:id="9" w:name="popro"/>
            <w:bookmarkEnd w:id="9"/>
            <w:r w:rsidRPr="00854EF2">
              <w:rPr>
                <w:b/>
              </w:rPr>
              <w:t xml:space="preserve"> </w:t>
            </w:r>
          </w:p>
          <w:p w:rsidR="00BF3492" w:rsidRPr="00854EF2" w:rsidRDefault="00BF3492" w:rsidP="00854EF2">
            <w:pPr>
              <w:spacing w:after="0" w:line="240" w:lineRule="auto"/>
              <w:rPr>
                <w:b/>
              </w:rPr>
            </w:pPr>
            <w:r w:rsidRPr="00854EF2">
              <w:rPr>
                <w:b/>
              </w:rPr>
              <w:t xml:space="preserve">C.P.: </w:t>
            </w:r>
            <w:r>
              <w:rPr>
                <w:b/>
              </w:rPr>
              <w:t xml:space="preserve"> </w:t>
            </w:r>
            <w:bookmarkStart w:id="10" w:name="cppro"/>
            <w:bookmarkEnd w:id="10"/>
          </w:p>
          <w:p w:rsidR="00BF3492" w:rsidRPr="00854EF2" w:rsidRDefault="00BF3492" w:rsidP="00854EF2">
            <w:pPr>
              <w:spacing w:after="0" w:line="240" w:lineRule="auto"/>
            </w:pPr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r w:rsidRPr="00854EF2">
              <w:rPr>
                <w:b/>
              </w:rPr>
              <w:t>Importe</w:t>
            </w:r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1" w:name="cod1"/>
            <w:bookmarkEnd w:id="11"/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2" w:name="can1"/>
            <w:bookmarkEnd w:id="12"/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3" w:name="des1"/>
            <w:bookmarkEnd w:id="13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4" w:name="pre1"/>
            <w:bookmarkEnd w:id="14"/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5" w:name="im1"/>
            <w:bookmarkEnd w:id="15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6" w:name="cod2"/>
            <w:bookmarkEnd w:id="1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7" w:name="can2"/>
            <w:bookmarkEnd w:id="1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8" w:name="des2"/>
            <w:bookmarkEnd w:id="1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19" w:name="pre2"/>
            <w:bookmarkEnd w:id="1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0" w:name="im2"/>
            <w:bookmarkEnd w:id="20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1" w:name="cod3"/>
            <w:bookmarkEnd w:id="2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2" w:name="can3"/>
            <w:bookmarkEnd w:id="2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3" w:name="des3"/>
            <w:bookmarkEnd w:id="2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4" w:name="pre3"/>
            <w:bookmarkEnd w:id="2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5" w:name="im3"/>
            <w:bookmarkEnd w:id="25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0" w:name="im4"/>
            <w:bookmarkEnd w:id="30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5" w:name="im5"/>
            <w:bookmarkEnd w:id="35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0" w:name="im6"/>
            <w:bookmarkEnd w:id="40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5" w:name="im7"/>
            <w:bookmarkEnd w:id="45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0" w:name="im8"/>
            <w:bookmarkEnd w:id="50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5" w:name="im9"/>
            <w:bookmarkEnd w:id="55"/>
          </w:p>
        </w:tc>
      </w:tr>
      <w:tr w:rsidR="00BF3492" w:rsidRPr="00854EF2" w:rsidTr="00854EF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</w:pPr>
            <w:bookmarkStart w:id="60" w:name="im10"/>
            <w:bookmarkEnd w:id="60"/>
          </w:p>
        </w:tc>
      </w:tr>
      <w:tr w:rsidR="00BF3492" w:rsidRPr="00854EF2" w:rsidTr="00854EF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BF3492" w:rsidRPr="00854EF2" w:rsidRDefault="00BF3492" w:rsidP="00854EF2">
            <w:pPr>
              <w:spacing w:after="0" w:line="240" w:lineRule="auto"/>
              <w:jc w:val="right"/>
              <w:rPr>
                <w:b/>
              </w:rPr>
            </w:pPr>
            <w:r w:rsidRPr="00854EF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F3492" w:rsidRPr="00854EF2" w:rsidRDefault="00BF3492" w:rsidP="00854EF2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</w:p>
        </w:tc>
      </w:tr>
      <w:tr w:rsidR="00BF3492" w:rsidRPr="00854EF2" w:rsidTr="00854EF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F3492" w:rsidRPr="00854EF2" w:rsidRDefault="00BF3492" w:rsidP="00854EF2">
            <w:pPr>
              <w:spacing w:after="0" w:line="240" w:lineRule="auto"/>
              <w:jc w:val="center"/>
            </w:pPr>
            <w:r w:rsidRPr="00854EF2">
              <w:t>Aceptado por:</w:t>
            </w:r>
          </w:p>
        </w:tc>
      </w:tr>
    </w:tbl>
    <w:p w:rsidR="00BF3492" w:rsidRDefault="00BF3492"/>
    <w:sectPr w:rsidR="00BF3492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8D0"/>
    <w:rsid w:val="00016F48"/>
    <w:rsid w:val="0006681A"/>
    <w:rsid w:val="00095866"/>
    <w:rsid w:val="000F4D87"/>
    <w:rsid w:val="00265829"/>
    <w:rsid w:val="002F1BAD"/>
    <w:rsid w:val="004A0E57"/>
    <w:rsid w:val="00597293"/>
    <w:rsid w:val="005E4CE7"/>
    <w:rsid w:val="00606668"/>
    <w:rsid w:val="006A2474"/>
    <w:rsid w:val="006E08D0"/>
    <w:rsid w:val="00854EF2"/>
    <w:rsid w:val="008E057F"/>
    <w:rsid w:val="009F0B8F"/>
    <w:rsid w:val="009F6791"/>
    <w:rsid w:val="00A91D3D"/>
    <w:rsid w:val="00B46FB5"/>
    <w:rsid w:val="00B80FF3"/>
    <w:rsid w:val="00B826DA"/>
    <w:rsid w:val="00BC180E"/>
    <w:rsid w:val="00BF3492"/>
    <w:rsid w:val="00C9294D"/>
    <w:rsid w:val="00CB1579"/>
    <w:rsid w:val="00D67900"/>
    <w:rsid w:val="00D84851"/>
    <w:rsid w:val="00E42DA9"/>
    <w:rsid w:val="00E71F11"/>
    <w:rsid w:val="00EE46F4"/>
    <w:rsid w:val="00F5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62</Words>
  <Characters>342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Alicia</cp:lastModifiedBy>
  <cp:revision>5</cp:revision>
  <dcterms:created xsi:type="dcterms:W3CDTF">2012-11-08T18:25:00Z</dcterms:created>
  <dcterms:modified xsi:type="dcterms:W3CDTF">2012-11-12T19:01:00Z</dcterms:modified>
</cp:coreProperties>
</file>