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727"/>
        <w:gridCol w:w="1134"/>
        <w:gridCol w:w="224"/>
        <w:gridCol w:w="1469"/>
        <w:gridCol w:w="1269"/>
        <w:gridCol w:w="1276"/>
        <w:gridCol w:w="15"/>
        <w:gridCol w:w="1277"/>
        <w:gridCol w:w="1368"/>
      </w:tblGrid>
      <w:tr w:rsidR="005B70EA" w:rsidRPr="00D756AB" w:rsidTr="00D756AB">
        <w:trPr>
          <w:trHeight w:val="454"/>
        </w:trPr>
        <w:tc>
          <w:tcPr>
            <w:tcW w:w="3085" w:type="dxa"/>
            <w:gridSpan w:val="3"/>
            <w:tcBorders>
              <w:top w:val="single" w:sz="18" w:space="0" w:color="auto"/>
              <w:left w:val="single" w:sz="18" w:space="0" w:color="auto"/>
              <w:right w:val="single" w:sz="4" w:space="0" w:color="FFFFFF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r w:rsidRPr="00D756AB">
              <w:t>GAME S.L.</w:t>
            </w:r>
          </w:p>
        </w:tc>
        <w:tc>
          <w:tcPr>
            <w:tcW w:w="1469" w:type="dxa"/>
            <w:tcBorders>
              <w:top w:val="single" w:sz="18" w:space="0" w:color="auto"/>
              <w:left w:val="single" w:sz="4" w:space="0" w:color="FFFFFF"/>
              <w:right w:val="single" w:sz="4" w:space="0" w:color="FFFFFF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  <w:jc w:val="center"/>
            </w:pPr>
            <w:r w:rsidRPr="00D756AB">
              <w:t>C.P.: 11009</w:t>
            </w:r>
          </w:p>
        </w:tc>
        <w:tc>
          <w:tcPr>
            <w:tcW w:w="1269" w:type="dxa"/>
            <w:tcBorders>
              <w:top w:val="single" w:sz="18" w:space="0" w:color="auto"/>
              <w:left w:val="single" w:sz="4" w:space="0" w:color="FFFFFF"/>
              <w:right w:val="single" w:sz="18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  <w:jc w:val="center"/>
            </w:pPr>
            <w:r w:rsidRPr="00D756AB">
              <w:t>956204483</w:t>
            </w:r>
          </w:p>
        </w:tc>
        <w:tc>
          <w:tcPr>
            <w:tcW w:w="1291" w:type="dxa"/>
            <w:gridSpan w:val="2"/>
            <w:tcBorders>
              <w:top w:val="single" w:sz="18" w:space="0" w:color="auto"/>
              <w:left w:val="single" w:sz="18" w:space="0" w:color="auto"/>
              <w:right w:val="single" w:sz="4" w:space="0" w:color="FFFFFF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  <w:jc w:val="right"/>
            </w:pPr>
            <w:r w:rsidRPr="00D756AB">
              <w:t>PEDIDO Nº:</w:t>
            </w:r>
          </w:p>
        </w:tc>
        <w:tc>
          <w:tcPr>
            <w:tcW w:w="2645" w:type="dxa"/>
            <w:gridSpan w:val="2"/>
            <w:tcBorders>
              <w:top w:val="single" w:sz="18" w:space="0" w:color="auto"/>
              <w:left w:val="single" w:sz="4" w:space="0" w:color="FFFFFF"/>
              <w:bottom w:val="single" w:sz="4" w:space="0" w:color="FFFFFF"/>
              <w:right w:val="single" w:sz="18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0" w:name="numpe"/>
            <w:bookmarkEnd w:id="0"/>
          </w:p>
        </w:tc>
      </w:tr>
      <w:tr w:rsidR="005B70EA" w:rsidRPr="00D756AB" w:rsidTr="00D756AB">
        <w:trPr>
          <w:trHeight w:val="454"/>
        </w:trPr>
        <w:tc>
          <w:tcPr>
            <w:tcW w:w="3085" w:type="dxa"/>
            <w:gridSpan w:val="3"/>
            <w:tcBorders>
              <w:left w:val="single" w:sz="18" w:space="0" w:color="auto"/>
              <w:bottom w:val="single" w:sz="18" w:space="0" w:color="auto"/>
              <w:right w:val="single" w:sz="4" w:space="0" w:color="FFFFFF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r w:rsidRPr="00D756AB">
              <w:t>Avda. Andalucía 54</w:t>
            </w:r>
          </w:p>
        </w:tc>
        <w:tc>
          <w:tcPr>
            <w:tcW w:w="2738" w:type="dxa"/>
            <w:gridSpan w:val="2"/>
            <w:tcBorders>
              <w:left w:val="single" w:sz="4" w:space="0" w:color="FFFFFF"/>
              <w:bottom w:val="single" w:sz="18" w:space="0" w:color="auto"/>
              <w:right w:val="single" w:sz="18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  <w:jc w:val="center"/>
            </w:pPr>
            <w:r w:rsidRPr="00D756AB">
              <w:t>CIF: N4504123T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18" w:space="0" w:color="auto"/>
              <w:bottom w:val="single" w:sz="18" w:space="0" w:color="auto"/>
              <w:right w:val="single" w:sz="4" w:space="0" w:color="FFFFFF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  <w:jc w:val="right"/>
            </w:pPr>
            <w:r w:rsidRPr="00D756AB">
              <w:t>FECHA:</w:t>
            </w:r>
          </w:p>
        </w:tc>
        <w:tc>
          <w:tcPr>
            <w:tcW w:w="2660" w:type="dxa"/>
            <w:gridSpan w:val="3"/>
            <w:tcBorders>
              <w:left w:val="single" w:sz="4" w:space="0" w:color="FFFFFF"/>
              <w:bottom w:val="single" w:sz="18" w:space="0" w:color="auto"/>
              <w:right w:val="single" w:sz="18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1" w:name="fecha"/>
            <w:bookmarkEnd w:id="1"/>
          </w:p>
        </w:tc>
      </w:tr>
      <w:tr w:rsidR="005B70EA" w:rsidRPr="00D756AB" w:rsidTr="00D756AB">
        <w:trPr>
          <w:trHeight w:val="454"/>
        </w:trPr>
        <w:tc>
          <w:tcPr>
            <w:tcW w:w="5823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FFFFFF"/>
              <w:right w:val="single" w:sz="18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  <w:rPr>
                <w:b/>
              </w:rPr>
            </w:pPr>
          </w:p>
          <w:p w:rsidR="005B70EA" w:rsidRPr="00D756AB" w:rsidRDefault="005B70EA" w:rsidP="00D756AB">
            <w:pPr>
              <w:spacing w:after="0" w:line="240" w:lineRule="auto"/>
            </w:pPr>
            <w:r w:rsidRPr="00D756AB">
              <w:rPr>
                <w:b/>
              </w:rPr>
              <w:t xml:space="preserve">Dirección de Envío: </w:t>
            </w:r>
            <w:r w:rsidRPr="00D756AB">
              <w:t>La Misma</w:t>
            </w:r>
          </w:p>
          <w:p w:rsidR="005B70EA" w:rsidRPr="00D756AB" w:rsidRDefault="005B70EA" w:rsidP="00D756AB">
            <w:pPr>
              <w:spacing w:after="0" w:line="240" w:lineRule="auto"/>
              <w:rPr>
                <w:b/>
              </w:rPr>
            </w:pPr>
            <w:r w:rsidRPr="00D756AB">
              <w:rPr>
                <w:b/>
              </w:rPr>
              <w:t xml:space="preserve">Fecha de entrega: </w:t>
            </w:r>
            <w:bookmarkStart w:id="2" w:name="entrega"/>
            <w:bookmarkEnd w:id="2"/>
          </w:p>
          <w:p w:rsidR="005B70EA" w:rsidRPr="00D756AB" w:rsidRDefault="005B70EA" w:rsidP="00D756AB">
            <w:pPr>
              <w:spacing w:after="0" w:line="240" w:lineRule="auto"/>
              <w:rPr>
                <w:b/>
              </w:rPr>
            </w:pPr>
            <w:r w:rsidRPr="00D756AB">
              <w:rPr>
                <w:b/>
              </w:rPr>
              <w:t xml:space="preserve">Transporte: </w:t>
            </w:r>
            <w:bookmarkStart w:id="3" w:name="transporte"/>
            <w:bookmarkEnd w:id="3"/>
          </w:p>
          <w:p w:rsidR="005B70EA" w:rsidRPr="00D756AB" w:rsidRDefault="005B70EA" w:rsidP="00D756AB">
            <w:pPr>
              <w:spacing w:after="0" w:line="240" w:lineRule="auto"/>
              <w:rPr>
                <w:b/>
              </w:rPr>
            </w:pPr>
            <w:r w:rsidRPr="00D756AB">
              <w:rPr>
                <w:b/>
              </w:rPr>
              <w:t>Forma de Pago:</w:t>
            </w:r>
            <w:r>
              <w:rPr>
                <w:b/>
              </w:rPr>
              <w:t xml:space="preserve"> </w:t>
            </w:r>
            <w:bookmarkStart w:id="4" w:name="formpa"/>
            <w:bookmarkEnd w:id="4"/>
          </w:p>
          <w:p w:rsidR="005B70EA" w:rsidRPr="00D756AB" w:rsidRDefault="005B70EA" w:rsidP="00D756AB">
            <w:pPr>
              <w:spacing w:after="0" w:line="240" w:lineRule="auto"/>
              <w:rPr>
                <w:b/>
              </w:rPr>
            </w:pPr>
            <w:r w:rsidRPr="00D756AB">
              <w:rPr>
                <w:b/>
              </w:rPr>
              <w:t>Condiciones de Pago:</w:t>
            </w:r>
            <w:r>
              <w:rPr>
                <w:b/>
              </w:rPr>
              <w:t xml:space="preserve"> </w:t>
            </w:r>
            <w:bookmarkStart w:id="5" w:name="conpa"/>
            <w:bookmarkEnd w:id="5"/>
            <w:r w:rsidRPr="00D756AB">
              <w:rPr>
                <w:b/>
              </w:rPr>
              <w:t xml:space="preserve"> </w:t>
            </w:r>
          </w:p>
          <w:p w:rsidR="005B70EA" w:rsidRPr="00D756AB" w:rsidRDefault="005B70EA" w:rsidP="00D756AB">
            <w:pPr>
              <w:spacing w:after="0" w:line="240" w:lineRule="auto"/>
            </w:pPr>
          </w:p>
        </w:tc>
        <w:tc>
          <w:tcPr>
            <w:tcW w:w="393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FFFFFF"/>
              <w:right w:val="single" w:sz="18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  <w:jc w:val="center"/>
              <w:rPr>
                <w:b/>
              </w:rPr>
            </w:pPr>
            <w:r w:rsidRPr="00D756AB">
              <w:rPr>
                <w:b/>
              </w:rPr>
              <w:t>DATOS DEL PROVEEDOR</w:t>
            </w:r>
          </w:p>
          <w:p w:rsidR="005B70EA" w:rsidRPr="00D756AB" w:rsidRDefault="005B70EA" w:rsidP="00D756AB">
            <w:pPr>
              <w:spacing w:after="0" w:line="240" w:lineRule="auto"/>
            </w:pPr>
          </w:p>
          <w:p w:rsidR="005B70EA" w:rsidRPr="00D756AB" w:rsidRDefault="005B70EA" w:rsidP="00D756AB">
            <w:pPr>
              <w:spacing w:after="0" w:line="240" w:lineRule="auto"/>
              <w:rPr>
                <w:b/>
              </w:rPr>
            </w:pPr>
            <w:r w:rsidRPr="00D756AB">
              <w:rPr>
                <w:b/>
              </w:rPr>
              <w:t>Nombre:</w:t>
            </w:r>
            <w:r>
              <w:rPr>
                <w:b/>
              </w:rPr>
              <w:t xml:space="preserve"> </w:t>
            </w:r>
            <w:bookmarkStart w:id="6" w:name="nompro"/>
            <w:bookmarkEnd w:id="6"/>
            <w:r w:rsidRPr="00D756AB">
              <w:rPr>
                <w:b/>
              </w:rPr>
              <w:t xml:space="preserve"> </w:t>
            </w:r>
          </w:p>
          <w:p w:rsidR="005B70EA" w:rsidRPr="00D756AB" w:rsidRDefault="005B70EA" w:rsidP="00D756AB">
            <w:pPr>
              <w:spacing w:after="0" w:line="240" w:lineRule="auto"/>
              <w:rPr>
                <w:b/>
              </w:rPr>
            </w:pPr>
            <w:r w:rsidRPr="00D756AB">
              <w:rPr>
                <w:b/>
              </w:rPr>
              <w:t>Dirección:</w:t>
            </w:r>
            <w:r>
              <w:rPr>
                <w:b/>
              </w:rPr>
              <w:t xml:space="preserve"> </w:t>
            </w:r>
            <w:bookmarkStart w:id="7" w:name="dirpro"/>
            <w:bookmarkEnd w:id="7"/>
            <w:r w:rsidRPr="00D756AB">
              <w:rPr>
                <w:b/>
              </w:rPr>
              <w:t xml:space="preserve"> </w:t>
            </w:r>
          </w:p>
          <w:p w:rsidR="005B70EA" w:rsidRPr="00D756AB" w:rsidRDefault="005B70EA" w:rsidP="00D756AB">
            <w:pPr>
              <w:spacing w:after="0" w:line="240" w:lineRule="auto"/>
              <w:rPr>
                <w:b/>
              </w:rPr>
            </w:pPr>
            <w:r w:rsidRPr="00D756AB">
              <w:rPr>
                <w:b/>
              </w:rPr>
              <w:t>Población:</w:t>
            </w:r>
            <w:r>
              <w:rPr>
                <w:b/>
              </w:rPr>
              <w:t xml:space="preserve"> </w:t>
            </w:r>
            <w:bookmarkStart w:id="8" w:name="popro"/>
            <w:bookmarkEnd w:id="8"/>
            <w:r w:rsidRPr="00D756AB">
              <w:rPr>
                <w:b/>
              </w:rPr>
              <w:t xml:space="preserve"> </w:t>
            </w:r>
          </w:p>
          <w:p w:rsidR="005B70EA" w:rsidRPr="00D756AB" w:rsidRDefault="005B70EA" w:rsidP="00D756AB">
            <w:pPr>
              <w:spacing w:after="0" w:line="240" w:lineRule="auto"/>
              <w:rPr>
                <w:b/>
              </w:rPr>
            </w:pPr>
            <w:r w:rsidRPr="00D756AB">
              <w:rPr>
                <w:b/>
              </w:rPr>
              <w:t xml:space="preserve">C.P.: </w:t>
            </w:r>
            <w:bookmarkStart w:id="9" w:name="cppro"/>
            <w:bookmarkEnd w:id="9"/>
          </w:p>
          <w:p w:rsidR="005B70EA" w:rsidRPr="00D756AB" w:rsidRDefault="005B70EA" w:rsidP="00D756AB">
            <w:pPr>
              <w:spacing w:after="0" w:line="240" w:lineRule="auto"/>
            </w:pPr>
          </w:p>
        </w:tc>
      </w:tr>
      <w:tr w:rsidR="005B70EA" w:rsidRPr="00D756AB" w:rsidTr="00D756AB">
        <w:trPr>
          <w:trHeight w:val="454"/>
        </w:trPr>
        <w:tc>
          <w:tcPr>
            <w:tcW w:w="17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/>
            <w:vAlign w:val="center"/>
          </w:tcPr>
          <w:p w:rsidR="005B70EA" w:rsidRPr="00D756AB" w:rsidRDefault="005B70EA" w:rsidP="00D756AB">
            <w:pPr>
              <w:spacing w:after="0" w:line="240" w:lineRule="auto"/>
              <w:jc w:val="center"/>
              <w:rPr>
                <w:b/>
              </w:rPr>
            </w:pPr>
            <w:r w:rsidRPr="00D756AB">
              <w:rPr>
                <w:b/>
              </w:rPr>
              <w:t>Código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/>
            <w:vAlign w:val="center"/>
          </w:tcPr>
          <w:p w:rsidR="005B70EA" w:rsidRPr="00D756AB" w:rsidRDefault="005B70EA" w:rsidP="00D756AB">
            <w:pPr>
              <w:spacing w:after="0" w:line="240" w:lineRule="auto"/>
              <w:jc w:val="center"/>
              <w:rPr>
                <w:b/>
              </w:rPr>
            </w:pPr>
            <w:r w:rsidRPr="00D756AB">
              <w:rPr>
                <w:b/>
              </w:rPr>
              <w:t>Cantidad</w:t>
            </w:r>
          </w:p>
        </w:tc>
        <w:tc>
          <w:tcPr>
            <w:tcW w:w="4238" w:type="dxa"/>
            <w:gridSpan w:val="4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/>
            <w:vAlign w:val="center"/>
          </w:tcPr>
          <w:p w:rsidR="005B70EA" w:rsidRPr="00D756AB" w:rsidRDefault="005B70EA" w:rsidP="00D756AB">
            <w:pPr>
              <w:spacing w:after="0" w:line="240" w:lineRule="auto"/>
              <w:jc w:val="center"/>
              <w:rPr>
                <w:b/>
              </w:rPr>
            </w:pPr>
            <w:r w:rsidRPr="00D756AB">
              <w:rPr>
                <w:b/>
              </w:rPr>
              <w:t>Descripción</w:t>
            </w:r>
          </w:p>
        </w:tc>
        <w:tc>
          <w:tcPr>
            <w:tcW w:w="1292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/>
            <w:vAlign w:val="center"/>
          </w:tcPr>
          <w:p w:rsidR="005B70EA" w:rsidRPr="00D756AB" w:rsidRDefault="005B70EA" w:rsidP="00D756AB">
            <w:pPr>
              <w:spacing w:after="0" w:line="240" w:lineRule="auto"/>
              <w:jc w:val="center"/>
              <w:rPr>
                <w:b/>
              </w:rPr>
            </w:pPr>
            <w:r w:rsidRPr="00D756AB">
              <w:rPr>
                <w:b/>
              </w:rPr>
              <w:t>Precio Unidad</w:t>
            </w:r>
          </w:p>
        </w:tc>
        <w:tc>
          <w:tcPr>
            <w:tcW w:w="136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8DB3E2"/>
            <w:vAlign w:val="center"/>
          </w:tcPr>
          <w:p w:rsidR="005B70EA" w:rsidRPr="00D756AB" w:rsidRDefault="005B70EA" w:rsidP="00D756AB">
            <w:pPr>
              <w:spacing w:after="0" w:line="240" w:lineRule="auto"/>
              <w:jc w:val="center"/>
              <w:rPr>
                <w:b/>
              </w:rPr>
            </w:pPr>
            <w:r w:rsidRPr="00D756AB">
              <w:rPr>
                <w:b/>
              </w:rPr>
              <w:t>Importe</w:t>
            </w:r>
          </w:p>
        </w:tc>
      </w:tr>
      <w:tr w:rsidR="005B70EA" w:rsidRPr="00D756AB" w:rsidTr="00D756AB">
        <w:trPr>
          <w:trHeight w:val="454"/>
        </w:trPr>
        <w:tc>
          <w:tcPr>
            <w:tcW w:w="1727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10" w:name="cod1"/>
            <w:bookmarkEnd w:id="10"/>
          </w:p>
        </w:tc>
        <w:tc>
          <w:tcPr>
            <w:tcW w:w="1134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11" w:name="can1"/>
            <w:bookmarkEnd w:id="11"/>
          </w:p>
        </w:tc>
        <w:tc>
          <w:tcPr>
            <w:tcW w:w="4238" w:type="dxa"/>
            <w:gridSpan w:val="4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12" w:name="des1"/>
            <w:bookmarkEnd w:id="12"/>
          </w:p>
        </w:tc>
        <w:tc>
          <w:tcPr>
            <w:tcW w:w="1292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13" w:name="pre1"/>
            <w:bookmarkEnd w:id="13"/>
          </w:p>
        </w:tc>
        <w:tc>
          <w:tcPr>
            <w:tcW w:w="136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14" w:name="im1"/>
            <w:bookmarkEnd w:id="14"/>
          </w:p>
        </w:tc>
      </w:tr>
      <w:tr w:rsidR="005B70EA" w:rsidRPr="00D756AB" w:rsidTr="00D756AB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15" w:name="cod2"/>
            <w:bookmarkEnd w:id="15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16" w:name="can2"/>
            <w:bookmarkEnd w:id="16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17" w:name="des2"/>
            <w:bookmarkEnd w:id="17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18" w:name="pre2"/>
            <w:bookmarkEnd w:id="18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19" w:name="im2"/>
            <w:bookmarkEnd w:id="19"/>
          </w:p>
        </w:tc>
      </w:tr>
      <w:tr w:rsidR="005B70EA" w:rsidRPr="00D756AB" w:rsidTr="00D756AB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20" w:name="cod3"/>
            <w:bookmarkEnd w:id="20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21" w:name="can3"/>
            <w:bookmarkEnd w:id="21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22" w:name="des3"/>
            <w:bookmarkEnd w:id="22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23" w:name="pre3"/>
            <w:bookmarkEnd w:id="23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24" w:name="im3"/>
            <w:bookmarkEnd w:id="24"/>
          </w:p>
        </w:tc>
      </w:tr>
      <w:tr w:rsidR="005B70EA" w:rsidRPr="00D756AB" w:rsidTr="00D756AB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25" w:name="cod4"/>
            <w:bookmarkEnd w:id="25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26" w:name="can4"/>
            <w:bookmarkEnd w:id="26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27" w:name="des4"/>
            <w:bookmarkEnd w:id="27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28" w:name="pre4"/>
            <w:bookmarkEnd w:id="28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29" w:name="im4"/>
            <w:bookmarkEnd w:id="29"/>
          </w:p>
        </w:tc>
      </w:tr>
      <w:tr w:rsidR="005B70EA" w:rsidRPr="00D756AB" w:rsidTr="00D756AB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30" w:name="cod5"/>
            <w:bookmarkEnd w:id="30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31" w:name="can5"/>
            <w:bookmarkEnd w:id="31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32" w:name="des5"/>
            <w:bookmarkEnd w:id="32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33" w:name="pre5"/>
            <w:bookmarkEnd w:id="33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34" w:name="im5"/>
            <w:bookmarkEnd w:id="34"/>
          </w:p>
        </w:tc>
      </w:tr>
      <w:tr w:rsidR="005B70EA" w:rsidRPr="00D756AB" w:rsidTr="00D756AB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35" w:name="cod6"/>
            <w:bookmarkEnd w:id="35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36" w:name="can6"/>
            <w:bookmarkEnd w:id="36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37" w:name="des6"/>
            <w:bookmarkEnd w:id="37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38" w:name="pre6"/>
            <w:bookmarkEnd w:id="38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39" w:name="im6"/>
            <w:bookmarkEnd w:id="39"/>
          </w:p>
        </w:tc>
      </w:tr>
      <w:tr w:rsidR="005B70EA" w:rsidRPr="00D756AB" w:rsidTr="00D756AB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40" w:name="cod7"/>
            <w:bookmarkEnd w:id="40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41" w:name="can7"/>
            <w:bookmarkEnd w:id="41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42" w:name="des7"/>
            <w:bookmarkEnd w:id="42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43" w:name="pre7"/>
            <w:bookmarkEnd w:id="43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44" w:name="im7"/>
            <w:bookmarkEnd w:id="44"/>
          </w:p>
        </w:tc>
      </w:tr>
      <w:tr w:rsidR="005B70EA" w:rsidRPr="00D756AB" w:rsidTr="00D756AB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45" w:name="cod8"/>
            <w:bookmarkEnd w:id="45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46" w:name="can8"/>
            <w:bookmarkEnd w:id="46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47" w:name="des8"/>
            <w:bookmarkEnd w:id="47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48" w:name="pre8"/>
            <w:bookmarkEnd w:id="48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49" w:name="im8"/>
            <w:bookmarkEnd w:id="49"/>
          </w:p>
        </w:tc>
      </w:tr>
      <w:tr w:rsidR="005B70EA" w:rsidRPr="00D756AB" w:rsidTr="00D756AB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50" w:name="cod9"/>
            <w:bookmarkEnd w:id="50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51" w:name="can9"/>
            <w:bookmarkEnd w:id="51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52" w:name="des9"/>
            <w:bookmarkEnd w:id="52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53" w:name="pre9"/>
            <w:bookmarkEnd w:id="53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54" w:name="im9"/>
            <w:bookmarkEnd w:id="54"/>
          </w:p>
        </w:tc>
      </w:tr>
      <w:tr w:rsidR="005B70EA" w:rsidRPr="00D756AB" w:rsidTr="00D756AB">
        <w:trPr>
          <w:trHeight w:val="454"/>
        </w:trPr>
        <w:tc>
          <w:tcPr>
            <w:tcW w:w="1727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55" w:name="cod10"/>
            <w:bookmarkEnd w:id="55"/>
          </w:p>
        </w:tc>
        <w:tc>
          <w:tcPr>
            <w:tcW w:w="1134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56" w:name="can10"/>
            <w:bookmarkEnd w:id="56"/>
          </w:p>
        </w:tc>
        <w:tc>
          <w:tcPr>
            <w:tcW w:w="4238" w:type="dxa"/>
            <w:gridSpan w:val="4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57" w:name="des10"/>
            <w:bookmarkEnd w:id="57"/>
          </w:p>
        </w:tc>
        <w:tc>
          <w:tcPr>
            <w:tcW w:w="1292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58" w:name="pre10"/>
            <w:bookmarkEnd w:id="58"/>
          </w:p>
        </w:tc>
        <w:tc>
          <w:tcPr>
            <w:tcW w:w="136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</w:pPr>
            <w:bookmarkStart w:id="59" w:name="im10"/>
            <w:bookmarkEnd w:id="59"/>
          </w:p>
        </w:tc>
      </w:tr>
      <w:tr w:rsidR="005B70EA" w:rsidRPr="00D756AB" w:rsidTr="00D756AB">
        <w:trPr>
          <w:trHeight w:val="454"/>
        </w:trPr>
        <w:tc>
          <w:tcPr>
            <w:tcW w:w="8391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/>
            <w:vAlign w:val="center"/>
          </w:tcPr>
          <w:p w:rsidR="005B70EA" w:rsidRPr="00D756AB" w:rsidRDefault="005B70EA" w:rsidP="00D756AB">
            <w:pPr>
              <w:spacing w:after="0" w:line="240" w:lineRule="auto"/>
              <w:jc w:val="right"/>
              <w:rPr>
                <w:b/>
              </w:rPr>
            </w:pPr>
            <w:r w:rsidRPr="00D756AB">
              <w:rPr>
                <w:b/>
              </w:rPr>
              <w:t>TOTAL:</w:t>
            </w:r>
          </w:p>
        </w:tc>
        <w:tc>
          <w:tcPr>
            <w:tcW w:w="13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70EA" w:rsidRPr="00D756AB" w:rsidRDefault="005B70EA" w:rsidP="00D756AB">
            <w:pPr>
              <w:spacing w:after="0" w:line="240" w:lineRule="auto"/>
              <w:jc w:val="center"/>
              <w:rPr>
                <w:b/>
              </w:rPr>
            </w:pPr>
            <w:bookmarkStart w:id="60" w:name="total"/>
            <w:bookmarkEnd w:id="60"/>
          </w:p>
        </w:tc>
      </w:tr>
      <w:tr w:rsidR="005B70EA" w:rsidRPr="00D756AB" w:rsidTr="00D756AB">
        <w:trPr>
          <w:trHeight w:val="2787"/>
        </w:trPr>
        <w:tc>
          <w:tcPr>
            <w:tcW w:w="9759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5B70EA" w:rsidRPr="00D756AB" w:rsidRDefault="005B70EA" w:rsidP="00D756AB">
            <w:pPr>
              <w:spacing w:after="0" w:line="240" w:lineRule="auto"/>
              <w:jc w:val="center"/>
            </w:pPr>
            <w:r w:rsidRPr="00D756AB">
              <w:t>Aceptado por:</w:t>
            </w:r>
          </w:p>
        </w:tc>
      </w:tr>
    </w:tbl>
    <w:p w:rsidR="005B70EA" w:rsidRDefault="005B70EA"/>
    <w:sectPr w:rsidR="005B70EA" w:rsidSect="00606668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08D0"/>
    <w:rsid w:val="0006681A"/>
    <w:rsid w:val="000D4672"/>
    <w:rsid w:val="00265829"/>
    <w:rsid w:val="002F1BAD"/>
    <w:rsid w:val="00442F5F"/>
    <w:rsid w:val="00597293"/>
    <w:rsid w:val="005B70EA"/>
    <w:rsid w:val="005E4CE7"/>
    <w:rsid w:val="00606668"/>
    <w:rsid w:val="006A2474"/>
    <w:rsid w:val="006E08D0"/>
    <w:rsid w:val="008E057F"/>
    <w:rsid w:val="0090312A"/>
    <w:rsid w:val="009F0B8F"/>
    <w:rsid w:val="009F6791"/>
    <w:rsid w:val="00A91D3D"/>
    <w:rsid w:val="00B37B1A"/>
    <w:rsid w:val="00B46FB5"/>
    <w:rsid w:val="00B826DA"/>
    <w:rsid w:val="00BC180E"/>
    <w:rsid w:val="00C55187"/>
    <w:rsid w:val="00C9294D"/>
    <w:rsid w:val="00CB1579"/>
    <w:rsid w:val="00D51E78"/>
    <w:rsid w:val="00D67900"/>
    <w:rsid w:val="00D756AB"/>
    <w:rsid w:val="00D84851"/>
    <w:rsid w:val="00E42DA9"/>
    <w:rsid w:val="00E71F11"/>
    <w:rsid w:val="00EE46F4"/>
    <w:rsid w:val="00F50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4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9294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D8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848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1</Pages>
  <Words>60</Words>
  <Characters>332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2ºDAI</dc:creator>
  <cp:keywords/>
  <dc:description/>
  <cp:lastModifiedBy>Alicia</cp:lastModifiedBy>
  <cp:revision>4</cp:revision>
  <dcterms:created xsi:type="dcterms:W3CDTF">2012-11-08T18:38:00Z</dcterms:created>
  <dcterms:modified xsi:type="dcterms:W3CDTF">2012-11-12T19:16:00Z</dcterms:modified>
</cp:coreProperties>
</file>